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0614FA" w:rsidRPr="006E6826" w14:paraId="18B513B4" w14:textId="77777777" w:rsidTr="00324F8B">
        <w:trPr>
          <w:trHeight w:val="360"/>
        </w:trPr>
        <w:tc>
          <w:tcPr>
            <w:tcW w:w="2358" w:type="dxa"/>
          </w:tcPr>
          <w:p w14:paraId="2BAD0C7B" w14:textId="77777777" w:rsidR="000614FA" w:rsidRPr="006E6826" w:rsidRDefault="000614FA" w:rsidP="000614FA">
            <w:pPr>
              <w:keepNext/>
              <w:keepLines/>
            </w:pPr>
            <w:bookmarkStart w:id="0" w:name="_GoBack"/>
            <w:r w:rsidRPr="006E6826">
              <w:t>Course Name</w:t>
            </w:r>
          </w:p>
        </w:tc>
        <w:tc>
          <w:tcPr>
            <w:tcW w:w="7218" w:type="dxa"/>
          </w:tcPr>
          <w:p w14:paraId="28C495D7" w14:textId="3F7EA16A" w:rsidR="000614FA" w:rsidRPr="006E6826" w:rsidRDefault="000614FA" w:rsidP="000614FA">
            <w:pPr>
              <w:keepNext/>
              <w:keepLines/>
            </w:pPr>
            <w:r>
              <w:t>ITD 2313 – Script Programming</w:t>
            </w:r>
          </w:p>
        </w:tc>
      </w:tr>
      <w:tr w:rsidR="000614FA" w:rsidRPr="006E6826" w14:paraId="57ABA5C6" w14:textId="77777777" w:rsidTr="00324F8B">
        <w:trPr>
          <w:trHeight w:val="360"/>
        </w:trPr>
        <w:tc>
          <w:tcPr>
            <w:tcW w:w="2358" w:type="dxa"/>
          </w:tcPr>
          <w:p w14:paraId="75C19583" w14:textId="77777777" w:rsidR="000614FA" w:rsidRPr="006E6826" w:rsidRDefault="000614FA" w:rsidP="000614FA">
            <w:pPr>
              <w:keepNext/>
              <w:keepLines/>
            </w:pPr>
            <w:r w:rsidRPr="006E6826">
              <w:t>Instructor</w:t>
            </w:r>
          </w:p>
        </w:tc>
        <w:tc>
          <w:tcPr>
            <w:tcW w:w="7218" w:type="dxa"/>
          </w:tcPr>
          <w:p w14:paraId="1E91BA7A" w14:textId="30E3C42D" w:rsidR="000614FA" w:rsidRPr="006E6826" w:rsidRDefault="000614FA" w:rsidP="000614FA">
            <w:pPr>
              <w:keepNext/>
              <w:keepLines/>
            </w:pPr>
            <w:r>
              <w:t>Prof M</w:t>
            </w:r>
          </w:p>
        </w:tc>
      </w:tr>
      <w:tr w:rsidR="000614FA" w:rsidRPr="006E6826" w14:paraId="21D6A18C" w14:textId="77777777" w:rsidTr="00324F8B">
        <w:trPr>
          <w:trHeight w:val="360"/>
        </w:trPr>
        <w:tc>
          <w:tcPr>
            <w:tcW w:w="2358" w:type="dxa"/>
          </w:tcPr>
          <w:p w14:paraId="6F037365" w14:textId="77777777" w:rsidR="000614FA" w:rsidRPr="006E6826" w:rsidRDefault="000614FA" w:rsidP="000614FA">
            <w:pPr>
              <w:keepNext/>
              <w:keepLines/>
            </w:pPr>
            <w:r w:rsidRPr="006E6826">
              <w:t>Student Name</w:t>
            </w:r>
          </w:p>
        </w:tc>
        <w:tc>
          <w:tcPr>
            <w:tcW w:w="7218" w:type="dxa"/>
          </w:tcPr>
          <w:p w14:paraId="726EDB0E" w14:textId="1CA7C903" w:rsidR="000614FA" w:rsidRPr="006E6826" w:rsidRDefault="000614FA" w:rsidP="000614FA">
            <w:pPr>
              <w:keepNext/>
              <w:keepLines/>
            </w:pPr>
            <w:r>
              <w:t xml:space="preserve">Pierre </w:t>
            </w:r>
            <w:proofErr w:type="spellStart"/>
            <w:r>
              <w:t>Tadong</w:t>
            </w:r>
            <w:proofErr w:type="spellEnd"/>
          </w:p>
        </w:tc>
      </w:tr>
      <w:tr w:rsidR="000614FA" w:rsidRPr="006E6826" w14:paraId="25488CB0" w14:textId="77777777" w:rsidTr="00324F8B">
        <w:trPr>
          <w:trHeight w:val="360"/>
        </w:trPr>
        <w:tc>
          <w:tcPr>
            <w:tcW w:w="2358" w:type="dxa"/>
          </w:tcPr>
          <w:p w14:paraId="42003C45" w14:textId="77777777" w:rsidR="000614FA" w:rsidRPr="006E6826" w:rsidRDefault="000614FA" w:rsidP="000614FA">
            <w:pPr>
              <w:keepNext/>
              <w:keepLines/>
            </w:pPr>
            <w:r w:rsidRPr="006E6826">
              <w:t>Due date</w:t>
            </w:r>
          </w:p>
        </w:tc>
        <w:tc>
          <w:tcPr>
            <w:tcW w:w="7218" w:type="dxa"/>
          </w:tcPr>
          <w:p w14:paraId="1E14F6B0" w14:textId="282944BD" w:rsidR="000614FA" w:rsidRPr="006E6826" w:rsidRDefault="000614FA" w:rsidP="000614FA">
            <w:pPr>
              <w:keepNext/>
              <w:keepLines/>
            </w:pPr>
            <w:r>
              <w:t>6/26/2022</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133BC6E4" w:rsidR="00272DDC" w:rsidRPr="006E6826" w:rsidRDefault="00272DDC" w:rsidP="007F5540">
            <w:pPr>
              <w:keepNext/>
              <w:keepLines/>
            </w:pP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7AF48FC1" w:rsidR="00272DDC" w:rsidRDefault="00272DDC" w:rsidP="000614FA">
            <w:pPr>
              <w:keepNext/>
              <w:keepLines/>
            </w:pPr>
          </w:p>
        </w:tc>
      </w:tr>
    </w:tbl>
    <w:p w14:paraId="2482F30A" w14:textId="77777777" w:rsidR="00621CC7" w:rsidRDefault="00621CC7" w:rsidP="00621CC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169</w:t>
      </w:r>
    </w:p>
    <w:bookmarkEnd w:id="0"/>
    <w:p w14:paraId="4EB29036" w14:textId="77777777" w:rsidR="00621CC7" w:rsidRDefault="00621CC7" w:rsidP="00621CC7">
      <w:pPr>
        <w:numPr>
          <w:ilvl w:val="0"/>
          <w:numId w:val="30"/>
        </w:numPr>
        <w:shd w:val="clear" w:color="auto" w:fill="FFFFFF"/>
        <w:spacing w:before="100" w:beforeAutospacing="1" w:after="100" w:afterAutospacing="1"/>
        <w:ind w:left="375"/>
        <w:rPr>
          <w:color w:val="2D3B45"/>
          <w:sz w:val="33"/>
          <w:szCs w:val="33"/>
        </w:rPr>
      </w:pPr>
      <w:r>
        <w:rPr>
          <w:color w:val="2D3B45"/>
          <w:sz w:val="33"/>
          <w:szCs w:val="33"/>
        </w:rPr>
        <w:t>There is an example at the bottom of the page with a function and it being used a few times.  The code example block does end on the end of the page.</w:t>
      </w:r>
    </w:p>
    <w:p w14:paraId="33534FB2" w14:textId="41A32357" w:rsidR="00621CC7" w:rsidRDefault="00621CC7" w:rsidP="00621CC7">
      <w:pPr>
        <w:pStyle w:val="NormalWeb"/>
        <w:shd w:val="clear" w:color="auto" w:fill="FFFFFF"/>
        <w:spacing w:before="180" w:after="180"/>
        <w:rPr>
          <w:color w:val="2D3B45"/>
          <w:sz w:val="33"/>
          <w:szCs w:val="33"/>
        </w:rPr>
      </w:pPr>
      <w:r>
        <w:rPr>
          <w:color w:val="2D3B45"/>
          <w:sz w:val="33"/>
          <w:szCs w:val="33"/>
        </w:rPr>
        <w:t>There are many pages of reading between the first and second instructions in this assignment.  Do not just skim them.  Read them pretty well.  Functions and related topics are very important.</w:t>
      </w:r>
      <w:r w:rsidR="00397B5B">
        <w:rPr>
          <w:noProof/>
          <w:color w:val="2D3B45"/>
          <w:sz w:val="33"/>
          <w:szCs w:val="33"/>
          <w:lang w:val="fr-FR" w:eastAsia="fr-FR"/>
        </w:rPr>
        <w:drawing>
          <wp:inline distT="0" distB="0" distL="0" distR="0" wp14:anchorId="2A8F8BAF" wp14:editId="75E097E1">
            <wp:extent cx="3915321" cy="300079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9.PNG"/>
                    <pic:cNvPicPr/>
                  </pic:nvPicPr>
                  <pic:blipFill>
                    <a:blip r:embed="rId8">
                      <a:extLst>
                        <a:ext uri="{28A0092B-C50C-407E-A947-70E740481C1C}">
                          <a14:useLocalDpi xmlns:a14="http://schemas.microsoft.com/office/drawing/2010/main" val="0"/>
                        </a:ext>
                      </a:extLst>
                    </a:blip>
                    <a:stretch>
                      <a:fillRect/>
                    </a:stretch>
                  </pic:blipFill>
                  <pic:spPr>
                    <a:xfrm>
                      <a:off x="0" y="0"/>
                      <a:ext cx="3915321" cy="3000794"/>
                    </a:xfrm>
                    <a:prstGeom prst="rect">
                      <a:avLst/>
                    </a:prstGeom>
                  </pic:spPr>
                </pic:pic>
              </a:graphicData>
            </a:graphic>
          </wp:inline>
        </w:drawing>
      </w:r>
    </w:p>
    <w:p w14:paraId="1E251E9B" w14:textId="77777777" w:rsidR="00621CC7" w:rsidRDefault="00621CC7" w:rsidP="00621CC7">
      <w:pPr>
        <w:pStyle w:val="Titre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Design with Recursive Functions</w:t>
      </w:r>
    </w:p>
    <w:p w14:paraId="1113E9F7" w14:textId="77777777" w:rsidR="00621CC7" w:rsidRDefault="00621CC7" w:rsidP="00621CC7">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Defining a Recursive Function</w:t>
      </w:r>
    </w:p>
    <w:p w14:paraId="44037169" w14:textId="77777777" w:rsidR="00621CC7" w:rsidRDefault="00621CC7" w:rsidP="00621CC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176</w:t>
      </w:r>
    </w:p>
    <w:p w14:paraId="5322AA53" w14:textId="77777777" w:rsidR="00621CC7" w:rsidRDefault="00621CC7" w:rsidP="00621CC7">
      <w:pPr>
        <w:numPr>
          <w:ilvl w:val="0"/>
          <w:numId w:val="31"/>
        </w:numPr>
        <w:shd w:val="clear" w:color="auto" w:fill="FFFFFF"/>
        <w:spacing w:before="100" w:beforeAutospacing="1" w:after="100" w:afterAutospacing="1"/>
        <w:ind w:left="375"/>
        <w:rPr>
          <w:color w:val="2D3B45"/>
          <w:sz w:val="33"/>
          <w:szCs w:val="33"/>
        </w:rPr>
      </w:pPr>
      <w:r>
        <w:rPr>
          <w:color w:val="2D3B45"/>
          <w:sz w:val="33"/>
          <w:szCs w:val="33"/>
        </w:rPr>
        <w:t>About 2/3 ways down, the first code example block on this page is not a recursive function but should be done.  You will need to add the code to execute the function though.</w:t>
      </w:r>
    </w:p>
    <w:p w14:paraId="73ED228B" w14:textId="6E842C1F" w:rsidR="00621CC7" w:rsidRDefault="00621CC7" w:rsidP="00621CC7">
      <w:pPr>
        <w:numPr>
          <w:ilvl w:val="0"/>
          <w:numId w:val="31"/>
        </w:numPr>
        <w:shd w:val="clear" w:color="auto" w:fill="FFFFFF"/>
        <w:spacing w:before="100" w:beforeAutospacing="1" w:after="100" w:afterAutospacing="1"/>
        <w:ind w:left="375"/>
        <w:rPr>
          <w:color w:val="2D3B45"/>
          <w:sz w:val="33"/>
          <w:szCs w:val="33"/>
        </w:rPr>
      </w:pPr>
      <w:r>
        <w:rPr>
          <w:color w:val="2D3B45"/>
          <w:sz w:val="33"/>
          <w:szCs w:val="33"/>
        </w:rPr>
        <w:lastRenderedPageBreak/>
        <w:t>The last code example block which is at the bottom, is a recursive function.  You will again need to add the code to execute the function.</w:t>
      </w:r>
      <w:r w:rsidR="00397B5B">
        <w:rPr>
          <w:noProof/>
          <w:color w:val="2D3B45"/>
          <w:sz w:val="33"/>
          <w:szCs w:val="33"/>
          <w:lang w:val="fr-FR" w:eastAsia="fr-FR"/>
        </w:rPr>
        <w:drawing>
          <wp:inline distT="0" distB="0" distL="0" distR="0" wp14:anchorId="5F9D9EB1" wp14:editId="66009734">
            <wp:extent cx="6309360" cy="7475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6.PNG"/>
                    <pic:cNvPicPr/>
                  </pic:nvPicPr>
                  <pic:blipFill>
                    <a:blip r:embed="rId9">
                      <a:extLst>
                        <a:ext uri="{28A0092B-C50C-407E-A947-70E740481C1C}">
                          <a14:useLocalDpi xmlns:a14="http://schemas.microsoft.com/office/drawing/2010/main" val="0"/>
                        </a:ext>
                      </a:extLst>
                    </a:blip>
                    <a:stretch>
                      <a:fillRect/>
                    </a:stretch>
                  </pic:blipFill>
                  <pic:spPr>
                    <a:xfrm>
                      <a:off x="0" y="0"/>
                      <a:ext cx="6309360" cy="7475220"/>
                    </a:xfrm>
                    <a:prstGeom prst="rect">
                      <a:avLst/>
                    </a:prstGeom>
                  </pic:spPr>
                </pic:pic>
              </a:graphicData>
            </a:graphic>
          </wp:inline>
        </w:drawing>
      </w:r>
    </w:p>
    <w:p w14:paraId="6B531A04" w14:textId="77777777" w:rsidR="00621CC7" w:rsidRDefault="00621CC7" w:rsidP="00621CC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177</w:t>
      </w:r>
    </w:p>
    <w:p w14:paraId="6E19FE77" w14:textId="77777777" w:rsidR="00621CC7" w:rsidRDefault="00621CC7" w:rsidP="00621CC7">
      <w:pPr>
        <w:numPr>
          <w:ilvl w:val="0"/>
          <w:numId w:val="32"/>
        </w:numPr>
        <w:shd w:val="clear" w:color="auto" w:fill="FFFFFF"/>
        <w:spacing w:before="100" w:beforeAutospacing="1" w:after="100" w:afterAutospacing="1"/>
        <w:ind w:left="375"/>
        <w:rPr>
          <w:color w:val="2D3B45"/>
          <w:sz w:val="33"/>
          <w:szCs w:val="33"/>
        </w:rPr>
      </w:pPr>
      <w:r>
        <w:rPr>
          <w:color w:val="2D3B45"/>
          <w:sz w:val="33"/>
          <w:szCs w:val="33"/>
        </w:rPr>
        <w:t>In the middle of the page is another recursive code example block. You will need to add in the execute code on this one also.</w:t>
      </w:r>
    </w:p>
    <w:p w14:paraId="76441489" w14:textId="3139D760" w:rsidR="00621CC7" w:rsidRDefault="00621CC7" w:rsidP="00621CC7">
      <w:pPr>
        <w:numPr>
          <w:ilvl w:val="0"/>
          <w:numId w:val="32"/>
        </w:numPr>
        <w:shd w:val="clear" w:color="auto" w:fill="FFFFFF"/>
        <w:spacing w:before="100" w:beforeAutospacing="1" w:after="100" w:afterAutospacing="1"/>
        <w:ind w:left="375"/>
        <w:rPr>
          <w:color w:val="2D3B45"/>
          <w:sz w:val="33"/>
          <w:szCs w:val="33"/>
        </w:rPr>
      </w:pPr>
      <w:r>
        <w:rPr>
          <w:color w:val="2D3B45"/>
          <w:sz w:val="33"/>
          <w:szCs w:val="33"/>
        </w:rPr>
        <w:t>The code example block on the bottom of the page spills onto the next page.  The screen shots for that one will go on that page.</w:t>
      </w:r>
      <w:r w:rsidR="00397B5B">
        <w:rPr>
          <w:noProof/>
          <w:color w:val="2D3B45"/>
          <w:sz w:val="33"/>
          <w:szCs w:val="33"/>
          <w:lang w:val="fr-FR" w:eastAsia="fr-FR"/>
        </w:rPr>
        <w:drawing>
          <wp:inline distT="0" distB="0" distL="0" distR="0" wp14:anchorId="13083CF8" wp14:editId="004711CA">
            <wp:extent cx="5696745" cy="147658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7.PNG"/>
                    <pic:cNvPicPr/>
                  </pic:nvPicPr>
                  <pic:blipFill>
                    <a:blip r:embed="rId10">
                      <a:extLst>
                        <a:ext uri="{28A0092B-C50C-407E-A947-70E740481C1C}">
                          <a14:useLocalDpi xmlns:a14="http://schemas.microsoft.com/office/drawing/2010/main" val="0"/>
                        </a:ext>
                      </a:extLst>
                    </a:blip>
                    <a:stretch>
                      <a:fillRect/>
                    </a:stretch>
                  </pic:blipFill>
                  <pic:spPr>
                    <a:xfrm>
                      <a:off x="0" y="0"/>
                      <a:ext cx="5696745" cy="1476581"/>
                    </a:xfrm>
                    <a:prstGeom prst="rect">
                      <a:avLst/>
                    </a:prstGeom>
                  </pic:spPr>
                </pic:pic>
              </a:graphicData>
            </a:graphic>
          </wp:inline>
        </w:drawing>
      </w:r>
    </w:p>
    <w:p w14:paraId="2CD4CEF8" w14:textId="77777777" w:rsidR="00621CC7" w:rsidRDefault="00621CC7" w:rsidP="00621CC7">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Tracing a Recursive Function</w:t>
      </w:r>
    </w:p>
    <w:p w14:paraId="7B14DC07" w14:textId="77777777" w:rsidR="00621CC7" w:rsidRDefault="00621CC7" w:rsidP="00621CC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178</w:t>
      </w:r>
    </w:p>
    <w:p w14:paraId="6A49F3DF" w14:textId="77777777" w:rsidR="00621CC7" w:rsidRDefault="00621CC7" w:rsidP="00621CC7">
      <w:pPr>
        <w:numPr>
          <w:ilvl w:val="0"/>
          <w:numId w:val="33"/>
        </w:numPr>
        <w:shd w:val="clear" w:color="auto" w:fill="FFFFFF"/>
        <w:spacing w:before="100" w:beforeAutospacing="1" w:after="100" w:afterAutospacing="1"/>
        <w:ind w:left="375"/>
        <w:rPr>
          <w:color w:val="2D3B45"/>
          <w:sz w:val="33"/>
          <w:szCs w:val="33"/>
        </w:rPr>
      </w:pPr>
      <w:r>
        <w:rPr>
          <w:color w:val="2D3B45"/>
          <w:sz w:val="33"/>
          <w:szCs w:val="33"/>
        </w:rPr>
        <w:t>The code example block that end on the top of the page started on the bottom of the previous page.  Put the screen shot here for that code example block.</w:t>
      </w:r>
    </w:p>
    <w:p w14:paraId="321DB19E" w14:textId="3B463FD3" w:rsidR="00621CC7" w:rsidRDefault="00621CC7" w:rsidP="00621CC7">
      <w:pPr>
        <w:numPr>
          <w:ilvl w:val="0"/>
          <w:numId w:val="33"/>
        </w:numPr>
        <w:shd w:val="clear" w:color="auto" w:fill="FFFFFF"/>
        <w:spacing w:before="100" w:beforeAutospacing="1" w:after="100" w:afterAutospacing="1"/>
        <w:ind w:left="375"/>
        <w:rPr>
          <w:color w:val="2D3B45"/>
          <w:sz w:val="33"/>
          <w:szCs w:val="33"/>
        </w:rPr>
      </w:pPr>
      <w:r>
        <w:rPr>
          <w:color w:val="2D3B45"/>
          <w:sz w:val="33"/>
          <w:szCs w:val="33"/>
        </w:rPr>
        <w:t xml:space="preserve">At the bottom of the page is another recursive function in a new subsection.  You will need to add in the code to execute that function </w:t>
      </w:r>
      <w:r>
        <w:rPr>
          <w:color w:val="2D3B45"/>
          <w:sz w:val="33"/>
          <w:szCs w:val="33"/>
        </w:rPr>
        <w:lastRenderedPageBreak/>
        <w:t>also.</w:t>
      </w:r>
      <w:r w:rsidR="00397B5B">
        <w:rPr>
          <w:noProof/>
          <w:color w:val="2D3B45"/>
          <w:sz w:val="33"/>
          <w:szCs w:val="33"/>
          <w:lang w:val="fr-FR" w:eastAsia="fr-FR"/>
        </w:rPr>
        <w:drawing>
          <wp:inline distT="0" distB="0" distL="0" distR="0" wp14:anchorId="110B605D" wp14:editId="321AD264">
            <wp:extent cx="6039693" cy="3705742"/>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8.PNG"/>
                    <pic:cNvPicPr/>
                  </pic:nvPicPr>
                  <pic:blipFill>
                    <a:blip r:embed="rId11">
                      <a:extLst>
                        <a:ext uri="{28A0092B-C50C-407E-A947-70E740481C1C}">
                          <a14:useLocalDpi xmlns:a14="http://schemas.microsoft.com/office/drawing/2010/main" val="0"/>
                        </a:ext>
                      </a:extLst>
                    </a:blip>
                    <a:stretch>
                      <a:fillRect/>
                    </a:stretch>
                  </pic:blipFill>
                  <pic:spPr>
                    <a:xfrm>
                      <a:off x="0" y="0"/>
                      <a:ext cx="6039693" cy="3705742"/>
                    </a:xfrm>
                    <a:prstGeom prst="rect">
                      <a:avLst/>
                    </a:prstGeom>
                  </pic:spPr>
                </pic:pic>
              </a:graphicData>
            </a:graphic>
          </wp:inline>
        </w:drawing>
      </w:r>
    </w:p>
    <w:p w14:paraId="3833BAB0" w14:textId="77777777" w:rsidR="00621CC7" w:rsidRDefault="00621CC7" w:rsidP="00621CC7">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Recursive Sentence Structure</w:t>
      </w:r>
    </w:p>
    <w:p w14:paraId="338DC5EF" w14:textId="77777777" w:rsidR="00621CC7" w:rsidRDefault="00621CC7" w:rsidP="00621CC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179</w:t>
      </w:r>
    </w:p>
    <w:p w14:paraId="60EF2D0D" w14:textId="77777777" w:rsidR="00621CC7" w:rsidRDefault="00621CC7" w:rsidP="00621CC7">
      <w:pPr>
        <w:numPr>
          <w:ilvl w:val="0"/>
          <w:numId w:val="34"/>
        </w:numPr>
        <w:shd w:val="clear" w:color="auto" w:fill="FFFFFF"/>
        <w:spacing w:before="100" w:beforeAutospacing="1" w:after="100" w:afterAutospacing="1"/>
        <w:ind w:left="375"/>
        <w:rPr>
          <w:color w:val="2D3B45"/>
          <w:sz w:val="33"/>
          <w:szCs w:val="33"/>
        </w:rPr>
      </w:pPr>
      <w:r>
        <w:rPr>
          <w:color w:val="2D3B45"/>
          <w:sz w:val="33"/>
          <w:szCs w:val="33"/>
        </w:rPr>
        <w:t>The code for some items for this is not there.  This is more a theoretical example.  So do not try and make screenshots on it.</w:t>
      </w:r>
    </w:p>
    <w:p w14:paraId="52A033A6" w14:textId="77777777" w:rsidR="00621CC7" w:rsidRDefault="00621CC7" w:rsidP="00621CC7">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Infinite Recursion</w:t>
      </w:r>
    </w:p>
    <w:p w14:paraId="66EA3EAB" w14:textId="77777777" w:rsidR="00621CC7" w:rsidRDefault="00621CC7" w:rsidP="00621CC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180</w:t>
      </w:r>
    </w:p>
    <w:p w14:paraId="43731E62" w14:textId="77777777" w:rsidR="00621CC7" w:rsidRDefault="00621CC7" w:rsidP="00621CC7">
      <w:pPr>
        <w:numPr>
          <w:ilvl w:val="0"/>
          <w:numId w:val="35"/>
        </w:numPr>
        <w:shd w:val="clear" w:color="auto" w:fill="FFFFFF"/>
        <w:spacing w:before="100" w:beforeAutospacing="1" w:after="100" w:afterAutospacing="1"/>
        <w:ind w:left="375"/>
        <w:rPr>
          <w:color w:val="2D3B45"/>
          <w:sz w:val="33"/>
          <w:szCs w:val="33"/>
        </w:rPr>
      </w:pPr>
      <w:r>
        <w:rPr>
          <w:color w:val="2D3B45"/>
          <w:sz w:val="33"/>
          <w:szCs w:val="33"/>
        </w:rPr>
        <w:t>Yes, there is a code example block of infinite recursion. It will cause an error.  You are to do the code example block and capture the resulting error.</w:t>
      </w:r>
    </w:p>
    <w:p w14:paraId="32615D89" w14:textId="6838015A" w:rsidR="00621CC7" w:rsidRDefault="00621CC7" w:rsidP="00621CC7">
      <w:pPr>
        <w:pStyle w:val="NormalWeb"/>
        <w:shd w:val="clear" w:color="auto" w:fill="FFFFFF"/>
        <w:spacing w:before="180" w:after="180"/>
        <w:rPr>
          <w:color w:val="2D3B45"/>
          <w:sz w:val="33"/>
          <w:szCs w:val="33"/>
        </w:rPr>
      </w:pPr>
      <w:r>
        <w:rPr>
          <w:color w:val="2D3B45"/>
          <w:sz w:val="33"/>
          <w:szCs w:val="33"/>
        </w:rPr>
        <w:t xml:space="preserve">You do not have to do the Case Study about file systems coding for this exercise. You should read through it and maybe even try the code on your </w:t>
      </w:r>
      <w:r>
        <w:rPr>
          <w:color w:val="2D3B45"/>
          <w:sz w:val="33"/>
          <w:szCs w:val="33"/>
        </w:rPr>
        <w:lastRenderedPageBreak/>
        <w:t>own for learning opportunities.</w:t>
      </w:r>
      <w:r w:rsidR="00397B5B">
        <w:rPr>
          <w:noProof/>
          <w:color w:val="2D3B45"/>
          <w:sz w:val="33"/>
          <w:szCs w:val="33"/>
          <w:lang w:val="fr-FR" w:eastAsia="fr-FR"/>
        </w:rPr>
        <w:drawing>
          <wp:inline distT="0" distB="0" distL="0" distR="0" wp14:anchorId="4798C1FF" wp14:editId="0C927D57">
            <wp:extent cx="5734850" cy="33151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PNG"/>
                    <pic:cNvPicPr/>
                  </pic:nvPicPr>
                  <pic:blipFill>
                    <a:blip r:embed="rId12">
                      <a:extLst>
                        <a:ext uri="{28A0092B-C50C-407E-A947-70E740481C1C}">
                          <a14:useLocalDpi xmlns:a14="http://schemas.microsoft.com/office/drawing/2010/main" val="0"/>
                        </a:ext>
                      </a:extLst>
                    </a:blip>
                    <a:stretch>
                      <a:fillRect/>
                    </a:stretch>
                  </pic:blipFill>
                  <pic:spPr>
                    <a:xfrm>
                      <a:off x="0" y="0"/>
                      <a:ext cx="5734850" cy="3315163"/>
                    </a:xfrm>
                    <a:prstGeom prst="rect">
                      <a:avLst/>
                    </a:prstGeom>
                  </pic:spPr>
                </pic:pic>
              </a:graphicData>
            </a:graphic>
          </wp:inline>
        </w:drawing>
      </w:r>
    </w:p>
    <w:p w14:paraId="1EEBD32B" w14:textId="5A673B80" w:rsidR="00D76BB4" w:rsidRDefault="00D76BB4" w:rsidP="00740074">
      <w:pPr>
        <w:pStyle w:val="En-tte"/>
        <w:keepNext/>
        <w:keepLines/>
        <w:tabs>
          <w:tab w:val="clear" w:pos="4320"/>
          <w:tab w:val="clear" w:pos="8640"/>
        </w:tabs>
      </w:pPr>
    </w:p>
    <w:sectPr w:rsidR="00D76BB4" w:rsidSect="00F36394">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1F6EC" w14:textId="77777777" w:rsidR="008C6252" w:rsidRDefault="008C6252">
      <w:r>
        <w:separator/>
      </w:r>
    </w:p>
  </w:endnote>
  <w:endnote w:type="continuationSeparator" w:id="0">
    <w:p w14:paraId="77E1DA00" w14:textId="77777777" w:rsidR="008C6252" w:rsidRDefault="008C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0614FA">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56BD5" w14:textId="77777777" w:rsidR="008C6252" w:rsidRDefault="008C6252">
      <w:r>
        <w:separator/>
      </w:r>
    </w:p>
  </w:footnote>
  <w:footnote w:type="continuationSeparator" w:id="0">
    <w:p w14:paraId="2382C5E1" w14:textId="77777777" w:rsidR="008C6252" w:rsidRDefault="008C6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4804E6"/>
    <w:multiLevelType w:val="multilevel"/>
    <w:tmpl w:val="5C1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D5EA6"/>
    <w:multiLevelType w:val="multilevel"/>
    <w:tmpl w:val="9784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00C14"/>
    <w:multiLevelType w:val="multilevel"/>
    <w:tmpl w:val="34E4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17450E"/>
    <w:multiLevelType w:val="multilevel"/>
    <w:tmpl w:val="EDB0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75BC0"/>
    <w:multiLevelType w:val="multilevel"/>
    <w:tmpl w:val="3976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93A2B"/>
    <w:multiLevelType w:val="multilevel"/>
    <w:tmpl w:val="80A0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80330E"/>
    <w:multiLevelType w:val="multilevel"/>
    <w:tmpl w:val="DB4E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637072"/>
    <w:multiLevelType w:val="multilevel"/>
    <w:tmpl w:val="20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2B21BD"/>
    <w:multiLevelType w:val="multilevel"/>
    <w:tmpl w:val="1A7E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8392A"/>
    <w:multiLevelType w:val="multilevel"/>
    <w:tmpl w:val="9EE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500C74"/>
    <w:multiLevelType w:val="multilevel"/>
    <w:tmpl w:val="0582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5A2587"/>
    <w:multiLevelType w:val="multilevel"/>
    <w:tmpl w:val="D1C0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6812D9"/>
    <w:multiLevelType w:val="multilevel"/>
    <w:tmpl w:val="74B4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C824B5"/>
    <w:multiLevelType w:val="multilevel"/>
    <w:tmpl w:val="F578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F91E3D"/>
    <w:multiLevelType w:val="multilevel"/>
    <w:tmpl w:val="A6E2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850770"/>
    <w:multiLevelType w:val="multilevel"/>
    <w:tmpl w:val="2D86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A3ABC"/>
    <w:multiLevelType w:val="multilevel"/>
    <w:tmpl w:val="15F0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F1E6D"/>
    <w:multiLevelType w:val="multilevel"/>
    <w:tmpl w:val="DB9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5064F"/>
    <w:multiLevelType w:val="multilevel"/>
    <w:tmpl w:val="5E68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83610"/>
    <w:multiLevelType w:val="multilevel"/>
    <w:tmpl w:val="90C8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C5439E"/>
    <w:multiLevelType w:val="multilevel"/>
    <w:tmpl w:val="71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D0F29"/>
    <w:multiLevelType w:val="multilevel"/>
    <w:tmpl w:val="867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837BD"/>
    <w:multiLevelType w:val="multilevel"/>
    <w:tmpl w:val="3768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04C37"/>
    <w:multiLevelType w:val="multilevel"/>
    <w:tmpl w:val="3F7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001EB"/>
    <w:multiLevelType w:val="multilevel"/>
    <w:tmpl w:val="7D72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6"/>
  </w:num>
  <w:num w:numId="13">
    <w:abstractNumId w:val="19"/>
  </w:num>
  <w:num w:numId="14">
    <w:abstractNumId w:val="18"/>
  </w:num>
  <w:num w:numId="15">
    <w:abstractNumId w:val="24"/>
  </w:num>
  <w:num w:numId="16">
    <w:abstractNumId w:val="16"/>
  </w:num>
  <w:num w:numId="17">
    <w:abstractNumId w:val="17"/>
  </w:num>
  <w:num w:numId="18">
    <w:abstractNumId w:val="28"/>
  </w:num>
  <w:num w:numId="19">
    <w:abstractNumId w:val="20"/>
  </w:num>
  <w:num w:numId="20">
    <w:abstractNumId w:val="31"/>
  </w:num>
  <w:num w:numId="21">
    <w:abstractNumId w:val="29"/>
  </w:num>
  <w:num w:numId="22">
    <w:abstractNumId w:val="22"/>
  </w:num>
  <w:num w:numId="23">
    <w:abstractNumId w:val="15"/>
  </w:num>
  <w:num w:numId="24">
    <w:abstractNumId w:val="35"/>
  </w:num>
  <w:num w:numId="25">
    <w:abstractNumId w:val="37"/>
  </w:num>
  <w:num w:numId="26">
    <w:abstractNumId w:val="32"/>
  </w:num>
  <w:num w:numId="27">
    <w:abstractNumId w:val="33"/>
  </w:num>
  <w:num w:numId="28">
    <w:abstractNumId w:val="34"/>
  </w:num>
  <w:num w:numId="29">
    <w:abstractNumId w:val="30"/>
  </w:num>
  <w:num w:numId="30">
    <w:abstractNumId w:val="14"/>
  </w:num>
  <w:num w:numId="31">
    <w:abstractNumId w:val="26"/>
  </w:num>
  <w:num w:numId="32">
    <w:abstractNumId w:val="23"/>
  </w:num>
  <w:num w:numId="33">
    <w:abstractNumId w:val="21"/>
  </w:num>
  <w:num w:numId="34">
    <w:abstractNumId w:val="25"/>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14FA"/>
    <w:rsid w:val="00062362"/>
    <w:rsid w:val="00070419"/>
    <w:rsid w:val="00077F72"/>
    <w:rsid w:val="00083BFE"/>
    <w:rsid w:val="00085B74"/>
    <w:rsid w:val="000A0C86"/>
    <w:rsid w:val="000A14BA"/>
    <w:rsid w:val="000C45F1"/>
    <w:rsid w:val="000D364E"/>
    <w:rsid w:val="000E236D"/>
    <w:rsid w:val="000E24E9"/>
    <w:rsid w:val="000E72D1"/>
    <w:rsid w:val="000F6B06"/>
    <w:rsid w:val="00103B2E"/>
    <w:rsid w:val="0011351B"/>
    <w:rsid w:val="001212C7"/>
    <w:rsid w:val="00132B06"/>
    <w:rsid w:val="00136515"/>
    <w:rsid w:val="00156EB9"/>
    <w:rsid w:val="001637B6"/>
    <w:rsid w:val="00164D93"/>
    <w:rsid w:val="001C1BB2"/>
    <w:rsid w:val="001D2378"/>
    <w:rsid w:val="001E6DC5"/>
    <w:rsid w:val="001E7D64"/>
    <w:rsid w:val="001F7408"/>
    <w:rsid w:val="002077DE"/>
    <w:rsid w:val="00263D8E"/>
    <w:rsid w:val="00267904"/>
    <w:rsid w:val="00272DDC"/>
    <w:rsid w:val="002903A5"/>
    <w:rsid w:val="00290966"/>
    <w:rsid w:val="00290B40"/>
    <w:rsid w:val="002A0E97"/>
    <w:rsid w:val="002A7C5E"/>
    <w:rsid w:val="002D7ED5"/>
    <w:rsid w:val="002E4C58"/>
    <w:rsid w:val="002F442D"/>
    <w:rsid w:val="00324F8B"/>
    <w:rsid w:val="00364A68"/>
    <w:rsid w:val="00385586"/>
    <w:rsid w:val="003935A1"/>
    <w:rsid w:val="00397B5B"/>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116E6"/>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06EA3"/>
    <w:rsid w:val="0062039B"/>
    <w:rsid w:val="00621A78"/>
    <w:rsid w:val="00621CC7"/>
    <w:rsid w:val="00633839"/>
    <w:rsid w:val="00634A91"/>
    <w:rsid w:val="00651CFC"/>
    <w:rsid w:val="00657A13"/>
    <w:rsid w:val="0069127E"/>
    <w:rsid w:val="006C12D7"/>
    <w:rsid w:val="006C1C75"/>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087F"/>
    <w:rsid w:val="008B20B2"/>
    <w:rsid w:val="008B2B93"/>
    <w:rsid w:val="008C6252"/>
    <w:rsid w:val="008E3E02"/>
    <w:rsid w:val="008E4AF8"/>
    <w:rsid w:val="008E79B1"/>
    <w:rsid w:val="008F3AAC"/>
    <w:rsid w:val="009259D2"/>
    <w:rsid w:val="00941692"/>
    <w:rsid w:val="00947849"/>
    <w:rsid w:val="009663E6"/>
    <w:rsid w:val="0098061D"/>
    <w:rsid w:val="00986269"/>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46201"/>
    <w:rsid w:val="00B54893"/>
    <w:rsid w:val="00B73AC4"/>
    <w:rsid w:val="00B907CE"/>
    <w:rsid w:val="00BB64C5"/>
    <w:rsid w:val="00BC01C9"/>
    <w:rsid w:val="00BC1A80"/>
    <w:rsid w:val="00BD385C"/>
    <w:rsid w:val="00BE1AD9"/>
    <w:rsid w:val="00BE3EDC"/>
    <w:rsid w:val="00C01521"/>
    <w:rsid w:val="00C20AAC"/>
    <w:rsid w:val="00C21718"/>
    <w:rsid w:val="00C23549"/>
    <w:rsid w:val="00C513CA"/>
    <w:rsid w:val="00C60E53"/>
    <w:rsid w:val="00C613F8"/>
    <w:rsid w:val="00C70F72"/>
    <w:rsid w:val="00C7429A"/>
    <w:rsid w:val="00C76CE4"/>
    <w:rsid w:val="00C82862"/>
    <w:rsid w:val="00C83C9E"/>
    <w:rsid w:val="00D068CB"/>
    <w:rsid w:val="00D24FF9"/>
    <w:rsid w:val="00D33187"/>
    <w:rsid w:val="00D47651"/>
    <w:rsid w:val="00D548CC"/>
    <w:rsid w:val="00D62027"/>
    <w:rsid w:val="00D71E52"/>
    <w:rsid w:val="00D72586"/>
    <w:rsid w:val="00D76BB4"/>
    <w:rsid w:val="00D81515"/>
    <w:rsid w:val="00D82CA2"/>
    <w:rsid w:val="00D833C6"/>
    <w:rsid w:val="00D85748"/>
    <w:rsid w:val="00DA48F5"/>
    <w:rsid w:val="00DC5902"/>
    <w:rsid w:val="00DE2174"/>
    <w:rsid w:val="00DF4951"/>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E3E4C"/>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uiPriority w:val="20"/>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33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595695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0411084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541744658">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82320851">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1D906-2AE9-45CB-8E72-130159B2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307</Words>
  <Characters>1692</Characters>
  <Application>Microsoft Office Word</Application>
  <DocSecurity>0</DocSecurity>
  <Lines>14</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1996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2022-06-26T20:21:00Z</dcterms:created>
  <dcterms:modified xsi:type="dcterms:W3CDTF">2022-06-27T17:48:00Z</dcterms:modified>
</cp:coreProperties>
</file>