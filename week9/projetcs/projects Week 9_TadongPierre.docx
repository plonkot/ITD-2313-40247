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2A83EDDD" w14:textId="77777777" w:rsidR="00314F6D" w:rsidRDefault="00314F6D" w:rsidP="00314F6D">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5</w:t>
      </w:r>
    </w:p>
    <w:p w14:paraId="2248F075" w14:textId="77777777" w:rsidR="00314F6D" w:rsidRDefault="00314F6D" w:rsidP="00314F6D">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33D82AE" w14:textId="77777777" w:rsidR="00314F6D" w:rsidRDefault="00314F6D" w:rsidP="00314F6D">
      <w:pPr>
        <w:numPr>
          <w:ilvl w:val="0"/>
          <w:numId w:val="30"/>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w:t>
      </w:r>
      <w:bookmarkStart w:id="0" w:name="_GoBack"/>
      <w:bookmarkEnd w:id="0"/>
      <w:r>
        <w:rPr>
          <w:color w:val="2D3B45"/>
          <w:sz w:val="33"/>
          <w:szCs w:val="33"/>
        </w:rPr>
        <w:t xml:space="preserve"> the zip file that is submitted for this assignment.</w:t>
      </w:r>
    </w:p>
    <w:p w14:paraId="1ABBBD9A" w14:textId="61491465" w:rsidR="00314F6D" w:rsidRDefault="00314F6D" w:rsidP="00314F6D">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4BA0629F" wp14:editId="6F734A83">
            <wp:extent cx="4896533" cy="5820587"/>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8">
                      <a:extLst>
                        <a:ext uri="{28A0092B-C50C-407E-A947-70E740481C1C}">
                          <a14:useLocalDpi xmlns:a14="http://schemas.microsoft.com/office/drawing/2010/main" val="0"/>
                        </a:ext>
                      </a:extLst>
                    </a:blip>
                    <a:stretch>
                      <a:fillRect/>
                    </a:stretch>
                  </pic:blipFill>
                  <pic:spPr>
                    <a:xfrm>
                      <a:off x="0" y="0"/>
                      <a:ext cx="4896533" cy="5820587"/>
                    </a:xfrm>
                    <a:prstGeom prst="rect">
                      <a:avLst/>
                    </a:prstGeom>
                  </pic:spPr>
                </pic:pic>
              </a:graphicData>
            </a:graphic>
          </wp:inline>
        </w:drawing>
      </w:r>
    </w:p>
    <w:p w14:paraId="49CB46AB" w14:textId="77777777" w:rsidR="00314F6D" w:rsidRDefault="00314F6D" w:rsidP="00314F6D">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8</w:t>
      </w:r>
    </w:p>
    <w:p w14:paraId="1662F8D2" w14:textId="77777777" w:rsidR="00314F6D" w:rsidRDefault="00314F6D" w:rsidP="00314F6D">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54C2DE87" w14:textId="0C0185EB" w:rsidR="00314F6D" w:rsidRDefault="00314F6D" w:rsidP="00314F6D">
      <w:pPr>
        <w:numPr>
          <w:ilvl w:val="0"/>
          <w:numId w:val="31"/>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5E6C143F" w14:textId="77777777" w:rsidR="00314F6D" w:rsidRPr="00314F6D" w:rsidRDefault="00314F6D" w:rsidP="00314F6D">
      <w:pPr>
        <w:shd w:val="clear" w:color="auto" w:fill="FFFFFF"/>
        <w:spacing w:before="100" w:beforeAutospacing="1" w:after="100" w:afterAutospacing="1"/>
        <w:rPr>
          <w:color w:val="2D3B45"/>
          <w:sz w:val="33"/>
          <w:szCs w:val="33"/>
        </w:rPr>
      </w:pPr>
      <w:r w:rsidRPr="00314F6D">
        <w:rPr>
          <w:color w:val="2D3B45"/>
          <w:sz w:val="33"/>
          <w:szCs w:val="33"/>
        </w:rPr>
        <w:t>This function work.</w:t>
      </w:r>
    </w:p>
    <w:p w14:paraId="317B334E" w14:textId="47D85942" w:rsidR="00314F6D" w:rsidRPr="00314F6D" w:rsidRDefault="00314F6D" w:rsidP="00314F6D">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51E50614" wp14:editId="03EF9F37">
            <wp:extent cx="6309360" cy="63093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9">
                      <a:extLst>
                        <a:ext uri="{28A0092B-C50C-407E-A947-70E740481C1C}">
                          <a14:useLocalDpi xmlns:a14="http://schemas.microsoft.com/office/drawing/2010/main" val="0"/>
                        </a:ext>
                      </a:extLst>
                    </a:blip>
                    <a:stretch>
                      <a:fillRect/>
                    </a:stretch>
                  </pic:blipFill>
                  <pic:spPr>
                    <a:xfrm>
                      <a:off x="0" y="0"/>
                      <a:ext cx="6309360" cy="6309360"/>
                    </a:xfrm>
                    <a:prstGeom prst="rect">
                      <a:avLst/>
                    </a:prstGeom>
                  </pic:spPr>
                </pic:pic>
              </a:graphicData>
            </a:graphic>
          </wp:inline>
        </w:drawing>
      </w:r>
    </w:p>
    <w:p w14:paraId="392A5C6C" w14:textId="77777777" w:rsidR="00314F6D" w:rsidRDefault="00314F6D" w:rsidP="00314F6D">
      <w:pPr>
        <w:pStyle w:val="Titre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9</w:t>
      </w:r>
    </w:p>
    <w:p w14:paraId="2928712E" w14:textId="77777777" w:rsidR="00314F6D" w:rsidRDefault="00314F6D" w:rsidP="00314F6D">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0F8AB24D" w14:textId="77777777" w:rsidR="00314F6D" w:rsidRDefault="00314F6D" w:rsidP="00314F6D">
      <w:pPr>
        <w:numPr>
          <w:ilvl w:val="0"/>
          <w:numId w:val="32"/>
        </w:numPr>
        <w:shd w:val="clear" w:color="auto" w:fill="FFFFFF"/>
        <w:spacing w:before="100" w:beforeAutospacing="1" w:after="100" w:afterAutospacing="1"/>
        <w:ind w:left="37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56E6FD7A" w14:textId="1CAAC906" w:rsidR="00314F6D" w:rsidRDefault="00314F6D" w:rsidP="00314F6D">
      <w:pPr>
        <w:shd w:val="clear" w:color="auto" w:fill="FFFFFF"/>
        <w:spacing w:before="100" w:beforeAutospacing="1" w:after="100" w:afterAutospacing="1"/>
        <w:rPr>
          <w:color w:val="2D3B45"/>
          <w:sz w:val="33"/>
          <w:szCs w:val="33"/>
        </w:rPr>
      </w:pPr>
      <w:r>
        <w:rPr>
          <w:noProof/>
          <w:color w:val="2D3B45"/>
          <w:sz w:val="33"/>
          <w:szCs w:val="33"/>
          <w:lang w:val="fr-FR" w:eastAsia="fr-FR"/>
        </w:rPr>
        <w:lastRenderedPageBreak/>
        <w:drawing>
          <wp:inline distT="0" distB="0" distL="0" distR="0" wp14:anchorId="5EEEB488" wp14:editId="79F9EEDA">
            <wp:extent cx="5391902" cy="51061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10">
                      <a:extLst>
                        <a:ext uri="{28A0092B-C50C-407E-A947-70E740481C1C}">
                          <a14:useLocalDpi xmlns:a14="http://schemas.microsoft.com/office/drawing/2010/main" val="0"/>
                        </a:ext>
                      </a:extLst>
                    </a:blip>
                    <a:stretch>
                      <a:fillRect/>
                    </a:stretch>
                  </pic:blipFill>
                  <pic:spPr>
                    <a:xfrm>
                      <a:off x="0" y="0"/>
                      <a:ext cx="5391902" cy="5106113"/>
                    </a:xfrm>
                    <a:prstGeom prst="rect">
                      <a:avLst/>
                    </a:prstGeom>
                  </pic:spPr>
                </pic:pic>
              </a:graphicData>
            </a:graphic>
          </wp:inline>
        </w:drawing>
      </w:r>
    </w:p>
    <w:p w14:paraId="33CEC86D" w14:textId="0F245BFC" w:rsidR="00740074" w:rsidRPr="00533867" w:rsidRDefault="00740074" w:rsidP="00F76817">
      <w:pPr>
        <w:pStyle w:val="Titre1"/>
        <w:shd w:val="clear" w:color="auto" w:fill="FFFFFF"/>
        <w:spacing w:before="90" w:after="90"/>
        <w:rPr>
          <w:color w:val="2D3B45"/>
          <w:sz w:val="33"/>
          <w:szCs w:val="33"/>
          <w:lang w:eastAsia="fr-FR"/>
        </w:rPr>
      </w:pPr>
    </w:p>
    <w:sectPr w:rsidR="00740074" w:rsidRPr="00533867"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471B0" w14:textId="77777777" w:rsidR="00534DC6" w:rsidRDefault="00534DC6">
      <w:r>
        <w:separator/>
      </w:r>
    </w:p>
  </w:endnote>
  <w:endnote w:type="continuationSeparator" w:id="0">
    <w:p w14:paraId="2E19A624" w14:textId="77777777" w:rsidR="00534DC6" w:rsidRDefault="0053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314F6D">
              <w:rPr>
                <w:noProof/>
                <w:sz w:val="20"/>
                <w:szCs w:val="20"/>
              </w:rPr>
              <w:t>2</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3FCEE" w14:textId="77777777" w:rsidR="00534DC6" w:rsidRDefault="00534DC6">
      <w:r>
        <w:separator/>
      </w:r>
    </w:p>
  </w:footnote>
  <w:footnote w:type="continuationSeparator" w:id="0">
    <w:p w14:paraId="41FBCB63" w14:textId="77777777" w:rsidR="00534DC6" w:rsidRDefault="00534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2400588"/>
    <w:multiLevelType w:val="multilevel"/>
    <w:tmpl w:val="D2FA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30898"/>
    <w:multiLevelType w:val="multilevel"/>
    <w:tmpl w:val="BF7C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57461"/>
    <w:multiLevelType w:val="multilevel"/>
    <w:tmpl w:val="EE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6A32FA"/>
    <w:multiLevelType w:val="multilevel"/>
    <w:tmpl w:val="B6C8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C4A06"/>
    <w:multiLevelType w:val="multilevel"/>
    <w:tmpl w:val="F9E6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395718"/>
    <w:multiLevelType w:val="multilevel"/>
    <w:tmpl w:val="D1D8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4856AC"/>
    <w:multiLevelType w:val="multilevel"/>
    <w:tmpl w:val="7C2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5D07E2"/>
    <w:multiLevelType w:val="multilevel"/>
    <w:tmpl w:val="3964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B41CE4"/>
    <w:multiLevelType w:val="multilevel"/>
    <w:tmpl w:val="0FA0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D71860"/>
    <w:multiLevelType w:val="multilevel"/>
    <w:tmpl w:val="B0E4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A3F2B"/>
    <w:multiLevelType w:val="multilevel"/>
    <w:tmpl w:val="0ED2F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7A52CD"/>
    <w:multiLevelType w:val="multilevel"/>
    <w:tmpl w:val="9658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204B1"/>
    <w:multiLevelType w:val="multilevel"/>
    <w:tmpl w:val="35AE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0027EF"/>
    <w:multiLevelType w:val="multilevel"/>
    <w:tmpl w:val="59C6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125AE"/>
    <w:multiLevelType w:val="multilevel"/>
    <w:tmpl w:val="7C4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2931DA"/>
    <w:multiLevelType w:val="multilevel"/>
    <w:tmpl w:val="6BE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0D5B17"/>
    <w:multiLevelType w:val="multilevel"/>
    <w:tmpl w:val="7BEE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0628D9"/>
    <w:multiLevelType w:val="multilevel"/>
    <w:tmpl w:val="8C02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FD73C9"/>
    <w:multiLevelType w:val="multilevel"/>
    <w:tmpl w:val="5FA0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B20DB"/>
    <w:multiLevelType w:val="multilevel"/>
    <w:tmpl w:val="6E5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90595F"/>
    <w:multiLevelType w:val="multilevel"/>
    <w:tmpl w:val="9CAE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CA2BF2"/>
    <w:multiLevelType w:val="multilevel"/>
    <w:tmpl w:val="1882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3"/>
  </w:num>
  <w:num w:numId="13">
    <w:abstractNumId w:val="34"/>
  </w:num>
  <w:num w:numId="14">
    <w:abstractNumId w:val="28"/>
  </w:num>
  <w:num w:numId="15">
    <w:abstractNumId w:val="15"/>
  </w:num>
  <w:num w:numId="16">
    <w:abstractNumId w:val="22"/>
  </w:num>
  <w:num w:numId="17">
    <w:abstractNumId w:val="26"/>
  </w:num>
  <w:num w:numId="18">
    <w:abstractNumId w:val="18"/>
  </w:num>
  <w:num w:numId="19">
    <w:abstractNumId w:val="25"/>
  </w:num>
  <w:num w:numId="20">
    <w:abstractNumId w:val="19"/>
  </w:num>
  <w:num w:numId="21">
    <w:abstractNumId w:val="23"/>
  </w:num>
  <w:num w:numId="22">
    <w:abstractNumId w:val="31"/>
  </w:num>
  <w:num w:numId="23">
    <w:abstractNumId w:val="30"/>
  </w:num>
  <w:num w:numId="24">
    <w:abstractNumId w:val="32"/>
  </w:num>
  <w:num w:numId="25">
    <w:abstractNumId w:val="24"/>
  </w:num>
  <w:num w:numId="26">
    <w:abstractNumId w:val="14"/>
  </w:num>
  <w:num w:numId="27">
    <w:abstractNumId w:val="33"/>
  </w:num>
  <w:num w:numId="28">
    <w:abstractNumId w:val="21"/>
  </w:num>
  <w:num w:numId="29">
    <w:abstractNumId w:val="20"/>
  </w:num>
  <w:num w:numId="30">
    <w:abstractNumId w:val="29"/>
  </w:num>
  <w:num w:numId="31">
    <w:abstractNumId w:val="17"/>
  </w:num>
  <w:num w:numId="3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62FBA"/>
    <w:rsid w:val="00070419"/>
    <w:rsid w:val="00083BFE"/>
    <w:rsid w:val="00085B74"/>
    <w:rsid w:val="000A0C86"/>
    <w:rsid w:val="000A14BA"/>
    <w:rsid w:val="000C45F1"/>
    <w:rsid w:val="000D364E"/>
    <w:rsid w:val="000E236D"/>
    <w:rsid w:val="000E24E9"/>
    <w:rsid w:val="000E6513"/>
    <w:rsid w:val="000E72D1"/>
    <w:rsid w:val="000F6B06"/>
    <w:rsid w:val="00103B2E"/>
    <w:rsid w:val="0011351B"/>
    <w:rsid w:val="001137E9"/>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2F653D"/>
    <w:rsid w:val="00314F6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3867"/>
    <w:rsid w:val="00534DC6"/>
    <w:rsid w:val="00552532"/>
    <w:rsid w:val="00554B88"/>
    <w:rsid w:val="005623D4"/>
    <w:rsid w:val="00566860"/>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923F4"/>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C384B"/>
    <w:rsid w:val="007E755A"/>
    <w:rsid w:val="007E7655"/>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33CE"/>
    <w:rsid w:val="008947E3"/>
    <w:rsid w:val="00897BF2"/>
    <w:rsid w:val="008A31F5"/>
    <w:rsid w:val="008B20B2"/>
    <w:rsid w:val="008B2B93"/>
    <w:rsid w:val="008D421D"/>
    <w:rsid w:val="008E3E02"/>
    <w:rsid w:val="008E4AF8"/>
    <w:rsid w:val="008E79B1"/>
    <w:rsid w:val="008F3AAC"/>
    <w:rsid w:val="009259D2"/>
    <w:rsid w:val="00930586"/>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09E3"/>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2188"/>
    <w:rsid w:val="00B54893"/>
    <w:rsid w:val="00B73AC4"/>
    <w:rsid w:val="00B907CE"/>
    <w:rsid w:val="00BB64C5"/>
    <w:rsid w:val="00BC01C9"/>
    <w:rsid w:val="00BC1A80"/>
    <w:rsid w:val="00BD385C"/>
    <w:rsid w:val="00BE1AD9"/>
    <w:rsid w:val="00BE3EDC"/>
    <w:rsid w:val="00C03400"/>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76817"/>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88699">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4446292">
      <w:bodyDiv w:val="1"/>
      <w:marLeft w:val="0"/>
      <w:marRight w:val="0"/>
      <w:marTop w:val="0"/>
      <w:marBottom w:val="0"/>
      <w:divBdr>
        <w:top w:val="none" w:sz="0" w:space="0" w:color="auto"/>
        <w:left w:val="none" w:sz="0" w:space="0" w:color="auto"/>
        <w:bottom w:val="none" w:sz="0" w:space="0" w:color="auto"/>
        <w:right w:val="none" w:sz="0" w:space="0" w:color="auto"/>
      </w:divBdr>
    </w:div>
    <w:div w:id="77536528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2461697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314217582">
      <w:bodyDiv w:val="1"/>
      <w:marLeft w:val="0"/>
      <w:marRight w:val="0"/>
      <w:marTop w:val="0"/>
      <w:marBottom w:val="0"/>
      <w:divBdr>
        <w:top w:val="none" w:sz="0" w:space="0" w:color="auto"/>
        <w:left w:val="none" w:sz="0" w:space="0" w:color="auto"/>
        <w:bottom w:val="none" w:sz="0" w:space="0" w:color="auto"/>
        <w:right w:val="none" w:sz="0" w:space="0" w:color="auto"/>
      </w:divBdr>
    </w:div>
    <w:div w:id="1424763617">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20019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FE25D-7DFD-47D8-A41B-DCDA63B5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4</Pages>
  <Words>152</Words>
  <Characters>842</Characters>
  <Application>Microsoft Office Word</Application>
  <DocSecurity>0</DocSecurity>
  <Lines>7</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993</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2022-06-26T20:53:00Z</dcterms:created>
  <dcterms:modified xsi:type="dcterms:W3CDTF">2022-07-15T16:25:00Z</dcterms:modified>
</cp:coreProperties>
</file>