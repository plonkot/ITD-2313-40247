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9E9D606" w:rsidR="00272DDC" w:rsidRPr="006E6826" w:rsidRDefault="00103B2E" w:rsidP="007F5540">
            <w:pPr>
              <w:keepNext/>
              <w:keepLines/>
            </w:pPr>
            <w:r>
              <w:t>Put instruction name here</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9043D6D" w:rsidR="00272DDC" w:rsidRPr="006E6826" w:rsidRDefault="00103B2E" w:rsidP="007F5540">
            <w:pPr>
              <w:keepNext/>
              <w:keepLines/>
            </w:pPr>
            <w:r>
              <w:t xml:space="preserve">Put </w:t>
            </w:r>
            <w:r w:rsidR="00272DDC">
              <w:t>student name here</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4FDB9DC" w:rsidR="00272DDC" w:rsidRPr="006E6826" w:rsidRDefault="00103B2E" w:rsidP="007F5540">
            <w:pPr>
              <w:keepNext/>
              <w:keepLines/>
            </w:pPr>
            <w:r>
              <w:t xml:space="preserve">Put </w:t>
            </w:r>
            <w:r w:rsidR="00272DDC">
              <w:t>assignment due date here</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7B6D88AD" w14:textId="77777777" w:rsidR="00C03400" w:rsidRDefault="00C03400" w:rsidP="00C03400">
      <w:pPr>
        <w:pStyle w:val="Titre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Pages 132-133</w:t>
      </w:r>
    </w:p>
    <w:p w14:paraId="34215F77" w14:textId="77777777" w:rsidR="00C03400" w:rsidRDefault="00C03400" w:rsidP="00C03400">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w:t>
      </w:r>
    </w:p>
    <w:p w14:paraId="7F583391" w14:textId="77777777" w:rsidR="00C03400" w:rsidRDefault="00C03400" w:rsidP="00C03400">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75BF2B9F" w14:textId="4C2575B1" w:rsidR="00C03400" w:rsidRDefault="00C03400" w:rsidP="00C03400">
      <w:pPr>
        <w:numPr>
          <w:ilvl w:val="0"/>
          <w:numId w:val="21"/>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r>
        <w:rPr>
          <w:noProof/>
          <w:color w:val="2D3B45"/>
          <w:sz w:val="33"/>
          <w:szCs w:val="33"/>
          <w:lang w:val="fr-FR" w:eastAsia="fr-FR"/>
        </w:rPr>
        <w:drawing>
          <wp:inline distT="0" distB="0" distL="0" distR="0" wp14:anchorId="5420EC4E" wp14:editId="56CC6F84">
            <wp:extent cx="6309360" cy="51333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6309360" cy="5133340"/>
                    </a:xfrm>
                    <a:prstGeom prst="rect">
                      <a:avLst/>
                    </a:prstGeom>
                  </pic:spPr>
                </pic:pic>
              </a:graphicData>
            </a:graphic>
          </wp:inline>
        </w:drawing>
      </w:r>
    </w:p>
    <w:p w14:paraId="41F96CF8" w14:textId="77777777" w:rsidR="00C03400" w:rsidRDefault="00C03400" w:rsidP="00C03400">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2</w:t>
      </w:r>
    </w:p>
    <w:p w14:paraId="18D649D3" w14:textId="77777777" w:rsidR="00C03400" w:rsidRDefault="00C03400" w:rsidP="00C03400">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6FDAF46C" w14:textId="331FC465" w:rsidR="00C03400" w:rsidRDefault="00C03400" w:rsidP="00C03400">
      <w:pPr>
        <w:numPr>
          <w:ilvl w:val="0"/>
          <w:numId w:val="22"/>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r>
        <w:rPr>
          <w:noProof/>
          <w:color w:val="2D3B45"/>
          <w:sz w:val="33"/>
          <w:szCs w:val="33"/>
          <w:lang w:val="fr-FR" w:eastAsia="fr-FR"/>
        </w:rPr>
        <w:drawing>
          <wp:inline distT="0" distB="0" distL="0" distR="0" wp14:anchorId="64BE1BD9" wp14:editId="359FF65E">
            <wp:extent cx="6309360" cy="60077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6309360" cy="6007735"/>
                    </a:xfrm>
                    <a:prstGeom prst="rect">
                      <a:avLst/>
                    </a:prstGeom>
                  </pic:spPr>
                </pic:pic>
              </a:graphicData>
            </a:graphic>
          </wp:inline>
        </w:drawing>
      </w:r>
    </w:p>
    <w:p w14:paraId="3DDFCC18" w14:textId="77777777" w:rsidR="00C03400" w:rsidRDefault="00C03400" w:rsidP="00C03400">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8</w:t>
      </w:r>
    </w:p>
    <w:p w14:paraId="4DA58E1C" w14:textId="77777777" w:rsidR="00C03400" w:rsidRDefault="00C03400" w:rsidP="00C03400">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63499665" w14:textId="31890AA0" w:rsidR="00C03400" w:rsidRDefault="00C03400" w:rsidP="00C03400">
      <w:pPr>
        <w:numPr>
          <w:ilvl w:val="0"/>
          <w:numId w:val="23"/>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r>
        <w:rPr>
          <w:noProof/>
          <w:color w:val="2D3B45"/>
          <w:sz w:val="33"/>
          <w:szCs w:val="33"/>
          <w:lang w:val="fr-FR" w:eastAsia="fr-FR"/>
        </w:rPr>
        <w:drawing>
          <wp:inline distT="0" distB="0" distL="0" distR="0" wp14:anchorId="71696B19" wp14:editId="35734B9C">
            <wp:extent cx="6309360" cy="5580380"/>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5580380"/>
                    </a:xfrm>
                    <a:prstGeom prst="rect">
                      <a:avLst/>
                    </a:prstGeom>
                  </pic:spPr>
                </pic:pic>
              </a:graphicData>
            </a:graphic>
          </wp:inline>
        </w:drawing>
      </w:r>
    </w:p>
    <w:p w14:paraId="191B92CF" w14:textId="77777777" w:rsidR="00C03400" w:rsidRDefault="00C03400" w:rsidP="00C03400">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12</w:t>
      </w:r>
    </w:p>
    <w:p w14:paraId="51DBDB2D" w14:textId="77777777" w:rsidR="00C03400" w:rsidRDefault="00C03400" w:rsidP="00C03400">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7A742E3A" w14:textId="5F778E8A" w:rsidR="00C03400" w:rsidRDefault="00C03400" w:rsidP="00C03400">
      <w:pPr>
        <w:numPr>
          <w:ilvl w:val="0"/>
          <w:numId w:val="24"/>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bookmarkStart w:id="0" w:name="_GoBack"/>
      <w:r>
        <w:rPr>
          <w:noProof/>
          <w:color w:val="2D3B45"/>
          <w:sz w:val="33"/>
          <w:szCs w:val="33"/>
          <w:lang w:val="fr-FR" w:eastAsia="fr-FR"/>
        </w:rPr>
        <w:drawing>
          <wp:inline distT="0" distB="0" distL="0" distR="0" wp14:anchorId="08A43C19" wp14:editId="32922852">
            <wp:extent cx="6309360" cy="54451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PNG"/>
                    <pic:cNvPicPr/>
                  </pic:nvPicPr>
                  <pic:blipFill>
                    <a:blip r:embed="rId11">
                      <a:extLst>
                        <a:ext uri="{28A0092B-C50C-407E-A947-70E740481C1C}">
                          <a14:useLocalDpi xmlns:a14="http://schemas.microsoft.com/office/drawing/2010/main" val="0"/>
                        </a:ext>
                      </a:extLst>
                    </a:blip>
                    <a:stretch>
                      <a:fillRect/>
                    </a:stretch>
                  </pic:blipFill>
                  <pic:spPr>
                    <a:xfrm>
                      <a:off x="0" y="0"/>
                      <a:ext cx="6309360" cy="5445125"/>
                    </a:xfrm>
                    <a:prstGeom prst="rect">
                      <a:avLst/>
                    </a:prstGeom>
                  </pic:spPr>
                </pic:pic>
              </a:graphicData>
            </a:graphic>
          </wp:inline>
        </w:drawing>
      </w:r>
      <w:bookmarkEnd w:id="0"/>
    </w:p>
    <w:p w14:paraId="33CEC86D" w14:textId="6CA7FAD6" w:rsidR="00740074" w:rsidRPr="00533867" w:rsidRDefault="007E7655" w:rsidP="00C03400">
      <w:pPr>
        <w:shd w:val="clear" w:color="auto" w:fill="FFFFFF"/>
        <w:spacing w:before="100" w:beforeAutospacing="1" w:after="100" w:afterAutospacing="1"/>
        <w:ind w:left="375"/>
        <w:rPr>
          <w:color w:val="2D3B45"/>
          <w:sz w:val="33"/>
          <w:szCs w:val="33"/>
          <w:lang w:eastAsia="fr-FR"/>
        </w:rPr>
      </w:pPr>
      <w:r w:rsidRPr="00533867">
        <w:rPr>
          <w:color w:val="2D3B45"/>
          <w:sz w:val="33"/>
          <w:szCs w:val="33"/>
          <w:lang w:eastAsia="fr-FR"/>
        </w:rPr>
        <w:t xml:space="preserve"> </w:t>
      </w:r>
    </w:p>
    <w:sectPr w:rsidR="00740074" w:rsidRPr="00533867" w:rsidSect="00F36394">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75EEE" w14:textId="77777777" w:rsidR="00A609E3" w:rsidRDefault="00A609E3">
      <w:r>
        <w:separator/>
      </w:r>
    </w:p>
  </w:endnote>
  <w:endnote w:type="continuationSeparator" w:id="0">
    <w:p w14:paraId="12ACE5AA" w14:textId="77777777" w:rsidR="00A609E3" w:rsidRDefault="00A60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0DA" w14:textId="77777777" w:rsidR="00AE49AB" w:rsidRDefault="00AE49A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C241A2" w14:textId="77777777" w:rsidR="00AE49AB" w:rsidRDefault="00AE49A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Pieddepage"/>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C03400">
              <w:rPr>
                <w:noProof/>
                <w:sz w:val="20"/>
                <w:szCs w:val="20"/>
              </w:rPr>
              <w:t>4</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Pieddepage"/>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A030F" w14:textId="77777777" w:rsidR="009D0FF5" w:rsidRDefault="009D0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3AEC5" w14:textId="77777777" w:rsidR="00A609E3" w:rsidRDefault="00A609E3">
      <w:r>
        <w:separator/>
      </w:r>
    </w:p>
  </w:footnote>
  <w:footnote w:type="continuationSeparator" w:id="0">
    <w:p w14:paraId="2CBD071C" w14:textId="77777777" w:rsidR="00A609E3" w:rsidRDefault="00A609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D01E1" w14:textId="77777777" w:rsidR="009D0FF5" w:rsidRDefault="009D0F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7ACC" w14:textId="77777777" w:rsidR="009D0FF5" w:rsidRDefault="009D0F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2A6F" w14:textId="77777777" w:rsidR="009D0FF5" w:rsidRDefault="009D0F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2400588"/>
    <w:multiLevelType w:val="multilevel"/>
    <w:tmpl w:val="D2FA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D57461"/>
    <w:multiLevelType w:val="multilevel"/>
    <w:tmpl w:val="EE38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395718"/>
    <w:multiLevelType w:val="multilevel"/>
    <w:tmpl w:val="D1D8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4856AC"/>
    <w:multiLevelType w:val="multilevel"/>
    <w:tmpl w:val="7C28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D71860"/>
    <w:multiLevelType w:val="multilevel"/>
    <w:tmpl w:val="B0E4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AA3F2B"/>
    <w:multiLevelType w:val="multilevel"/>
    <w:tmpl w:val="0ED2F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204B1"/>
    <w:multiLevelType w:val="multilevel"/>
    <w:tmpl w:val="35AE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0027EF"/>
    <w:multiLevelType w:val="multilevel"/>
    <w:tmpl w:val="59C6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A125AE"/>
    <w:multiLevelType w:val="multilevel"/>
    <w:tmpl w:val="7C4C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2931DA"/>
    <w:multiLevelType w:val="multilevel"/>
    <w:tmpl w:val="6BE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0628D9"/>
    <w:multiLevelType w:val="multilevel"/>
    <w:tmpl w:val="8C02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FD73C9"/>
    <w:multiLevelType w:val="multilevel"/>
    <w:tmpl w:val="5FA0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2B20DB"/>
    <w:multiLevelType w:val="multilevel"/>
    <w:tmpl w:val="6E54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CA2BF2"/>
    <w:multiLevelType w:val="multilevel"/>
    <w:tmpl w:val="1882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3"/>
  </w:num>
  <w:num w:numId="13">
    <w:abstractNumId w:val="26"/>
  </w:num>
  <w:num w:numId="14">
    <w:abstractNumId w:val="22"/>
  </w:num>
  <w:num w:numId="15">
    <w:abstractNumId w:val="14"/>
  </w:num>
  <w:num w:numId="16">
    <w:abstractNumId w:val="17"/>
  </w:num>
  <w:num w:numId="17">
    <w:abstractNumId w:val="20"/>
  </w:num>
  <w:num w:numId="18">
    <w:abstractNumId w:val="15"/>
  </w:num>
  <w:num w:numId="19">
    <w:abstractNumId w:val="19"/>
  </w:num>
  <w:num w:numId="20">
    <w:abstractNumId w:val="16"/>
  </w:num>
  <w:num w:numId="21">
    <w:abstractNumId w:val="18"/>
  </w:num>
  <w:num w:numId="22">
    <w:abstractNumId w:val="24"/>
  </w:num>
  <w:num w:numId="23">
    <w:abstractNumId w:val="23"/>
  </w:num>
  <w:num w:numId="24">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52DD"/>
    <w:rsid w:val="000234D2"/>
    <w:rsid w:val="00062362"/>
    <w:rsid w:val="00070419"/>
    <w:rsid w:val="00083BFE"/>
    <w:rsid w:val="00085B74"/>
    <w:rsid w:val="000A0C86"/>
    <w:rsid w:val="000A14BA"/>
    <w:rsid w:val="000C45F1"/>
    <w:rsid w:val="000D364E"/>
    <w:rsid w:val="000E236D"/>
    <w:rsid w:val="000E24E9"/>
    <w:rsid w:val="000E6513"/>
    <w:rsid w:val="000E72D1"/>
    <w:rsid w:val="000F6B06"/>
    <w:rsid w:val="00103B2E"/>
    <w:rsid w:val="0011351B"/>
    <w:rsid w:val="001137E9"/>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2F653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33867"/>
    <w:rsid w:val="00552532"/>
    <w:rsid w:val="00554B88"/>
    <w:rsid w:val="005623D4"/>
    <w:rsid w:val="00566860"/>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923F4"/>
    <w:rsid w:val="006C12D7"/>
    <w:rsid w:val="006C221B"/>
    <w:rsid w:val="006C312A"/>
    <w:rsid w:val="006D3C59"/>
    <w:rsid w:val="006E198A"/>
    <w:rsid w:val="006E69DA"/>
    <w:rsid w:val="00733FE2"/>
    <w:rsid w:val="00740074"/>
    <w:rsid w:val="00745367"/>
    <w:rsid w:val="00754238"/>
    <w:rsid w:val="00755C94"/>
    <w:rsid w:val="00780C6E"/>
    <w:rsid w:val="00795FCA"/>
    <w:rsid w:val="007A68B4"/>
    <w:rsid w:val="007E755A"/>
    <w:rsid w:val="007E7655"/>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33CE"/>
    <w:rsid w:val="008947E3"/>
    <w:rsid w:val="00897BF2"/>
    <w:rsid w:val="008A31F5"/>
    <w:rsid w:val="008B20B2"/>
    <w:rsid w:val="008B2B93"/>
    <w:rsid w:val="008E3E02"/>
    <w:rsid w:val="008E4AF8"/>
    <w:rsid w:val="008E79B1"/>
    <w:rsid w:val="008F3AAC"/>
    <w:rsid w:val="009259D2"/>
    <w:rsid w:val="00930586"/>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609E3"/>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2188"/>
    <w:rsid w:val="00B54893"/>
    <w:rsid w:val="00B73AC4"/>
    <w:rsid w:val="00B907CE"/>
    <w:rsid w:val="00BB64C5"/>
    <w:rsid w:val="00BC01C9"/>
    <w:rsid w:val="00BC1A80"/>
    <w:rsid w:val="00BD385C"/>
    <w:rsid w:val="00BE1AD9"/>
    <w:rsid w:val="00BE3EDC"/>
    <w:rsid w:val="00C03400"/>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link w:val="Titre2Car"/>
    <w:qFormat/>
    <w:pPr>
      <w:keepNext/>
      <w:outlineLvl w:val="1"/>
    </w:pPr>
    <w:rPr>
      <w:b/>
      <w:bCs/>
      <w:u w:val="single"/>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Lienhypertexte">
    <w:name w:val="Hyperlink"/>
    <w:rPr>
      <w:color w:val="0000FF"/>
      <w:u w:val="single"/>
    </w:rPr>
  </w:style>
  <w:style w:type="character" w:styleId="Numrodepage">
    <w:name w:val="page number"/>
    <w:basedOn w:val="Policepardfaut"/>
  </w:style>
  <w:style w:type="paragraph" w:styleId="Normalcentr">
    <w:name w:val="Block Text"/>
    <w:basedOn w:val="Normal"/>
    <w:pPr>
      <w:spacing w:after="120"/>
      <w:ind w:left="1440" w:right="1440"/>
    </w:pPr>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ind w:firstLine="210"/>
    </w:pPr>
  </w:style>
  <w:style w:type="paragraph" w:styleId="Retraitcorpsdetexte">
    <w:name w:val="Body Text Indent"/>
    <w:basedOn w:val="Normal"/>
    <w:pPr>
      <w:spacing w:after="120"/>
      <w:ind w:left="360"/>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Lgende">
    <w:name w:val="caption"/>
    <w:basedOn w:val="Normal"/>
    <w:next w:val="Normal"/>
    <w:qFormat/>
    <w:pPr>
      <w:spacing w:before="120" w:after="120"/>
    </w:pPr>
    <w:rPr>
      <w:b/>
      <w:bCs/>
      <w:sz w:val="20"/>
      <w:szCs w:val="20"/>
    </w:rPr>
  </w:style>
  <w:style w:type="paragraph" w:styleId="Formuledepolitesse">
    <w:name w:val="Closing"/>
    <w:basedOn w:val="Normal"/>
    <w:pPr>
      <w:ind w:left="4320"/>
    </w:pPr>
  </w:style>
  <w:style w:type="paragraph" w:styleId="Commentaire">
    <w:name w:val="annotation text"/>
    <w:basedOn w:val="Normal"/>
    <w:semiHidden/>
    <w:rPr>
      <w:sz w:val="20"/>
      <w:szCs w:val="20"/>
    </w:rPr>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paragraph" w:styleId="Notedefin">
    <w:name w:val="endnote text"/>
    <w:basedOn w:val="Normal"/>
    <w:semiHidden/>
    <w:rPr>
      <w:sz w:val="20"/>
      <w:szCs w:val="20"/>
    </w:rPr>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sz w:val="20"/>
      <w:szCs w:val="20"/>
    </w:rPr>
  </w:style>
  <w:style w:type="paragraph" w:styleId="Notedebasdepage">
    <w:name w:val="footnote text"/>
    <w:basedOn w:val="Normal"/>
    <w:link w:val="NotedebasdepageCar"/>
    <w:rPr>
      <w:sz w:val="20"/>
      <w:szCs w:val="20"/>
    </w:rPr>
  </w:style>
  <w:style w:type="paragraph" w:styleId="AdresseHTML">
    <w:name w:val="HTML Address"/>
    <w:basedOn w:val="Normal"/>
    <w:rPr>
      <w:i/>
      <w:iCs/>
    </w:rPr>
  </w:style>
  <w:style w:type="paragraph" w:styleId="PrformatHTML">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
      </w:numPr>
    </w:pPr>
  </w:style>
  <w:style w:type="paragraph" w:styleId="Listepuces2">
    <w:name w:val="List Bullet 2"/>
    <w:basedOn w:val="Normal"/>
    <w:autoRedefine/>
    <w:pPr>
      <w:numPr>
        <w:numId w:val="2"/>
      </w:numPr>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Listepuces5">
    <w:name w:val="List Bullet 5"/>
    <w:basedOn w:val="Normal"/>
    <w:autoRedefine/>
    <w:pPr>
      <w:numPr>
        <w:numId w:val="5"/>
      </w:numPr>
    </w:pPr>
  </w:style>
  <w:style w:type="paragraph" w:styleId="Listecontinue">
    <w:name w:val="List Continue"/>
    <w:basedOn w:val="Normal"/>
    <w:pPr>
      <w:spacing w:after="120"/>
      <w:ind w:left="360"/>
    </w:pPr>
  </w:style>
  <w:style w:type="paragraph" w:styleId="Listecontinue2">
    <w:name w:val="List Continue 2"/>
    <w:basedOn w:val="Normal"/>
    <w:pPr>
      <w:spacing w:after="120"/>
      <w:ind w:left="720"/>
    </w:pPr>
  </w:style>
  <w:style w:type="paragraph" w:styleId="Listecontinue3">
    <w:name w:val="List Continue 3"/>
    <w:basedOn w:val="Normal"/>
    <w:pPr>
      <w:spacing w:after="120"/>
      <w:ind w:left="1080"/>
    </w:pPr>
  </w:style>
  <w:style w:type="paragraph" w:styleId="Listecontinue4">
    <w:name w:val="List Continue 4"/>
    <w:basedOn w:val="Normal"/>
    <w:pPr>
      <w:spacing w:after="120"/>
      <w:ind w:left="1440"/>
    </w:pPr>
  </w:style>
  <w:style w:type="paragraph" w:styleId="Listecontinue5">
    <w:name w:val="List Continue 5"/>
    <w:basedOn w:val="Normal"/>
    <w:pPr>
      <w:spacing w:after="120"/>
      <w:ind w:left="1800"/>
    </w:pPr>
  </w:style>
  <w:style w:type="paragraph" w:styleId="Listenumros">
    <w:name w:val="List Number"/>
    <w:basedOn w:val="Normal"/>
    <w:pPr>
      <w:numPr>
        <w:numId w:val="6"/>
      </w:numPr>
    </w:pPr>
  </w:style>
  <w:style w:type="paragraph" w:styleId="Listenumros2">
    <w:name w:val="List Number 2"/>
    <w:basedOn w:val="Normal"/>
    <w:pPr>
      <w:numPr>
        <w:numId w:val="7"/>
      </w:numPr>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cs="Courier New"/>
      <w:sz w:val="20"/>
      <w:szCs w:val="20"/>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En-tteCar">
    <w:name w:val="En-tête Car"/>
    <w:basedOn w:val="Policepardfaut"/>
    <w:link w:val="En-tte"/>
    <w:rsid w:val="00D62027"/>
    <w:rPr>
      <w:sz w:val="24"/>
      <w:szCs w:val="24"/>
    </w:rPr>
  </w:style>
  <w:style w:type="paragraph" w:styleId="Textedebulles">
    <w:name w:val="Balloon Text"/>
    <w:basedOn w:val="Normal"/>
    <w:link w:val="TextedebullesCar"/>
    <w:rsid w:val="007F571F"/>
    <w:rPr>
      <w:rFonts w:ascii="Tahoma" w:hAnsi="Tahoma" w:cs="Tahoma"/>
      <w:sz w:val="16"/>
      <w:szCs w:val="16"/>
    </w:rPr>
  </w:style>
  <w:style w:type="character" w:customStyle="1" w:styleId="TextedebullesCar">
    <w:name w:val="Texte de bulles Car"/>
    <w:basedOn w:val="Policepardfaut"/>
    <w:link w:val="Textedebulles"/>
    <w:rsid w:val="007F571F"/>
    <w:rPr>
      <w:rFonts w:ascii="Tahoma" w:hAnsi="Tahoma" w:cs="Tahoma"/>
      <w:sz w:val="16"/>
      <w:szCs w:val="16"/>
    </w:rPr>
  </w:style>
  <w:style w:type="paragraph" w:styleId="Paragraphedeliste">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Accentuation">
    <w:name w:val="Emphasis"/>
    <w:basedOn w:val="Policepardfaut"/>
    <w:qFormat/>
    <w:rsid w:val="007A68B4"/>
    <w:rPr>
      <w:i/>
      <w:iCs/>
    </w:rPr>
  </w:style>
  <w:style w:type="character" w:customStyle="1" w:styleId="PieddepageCar">
    <w:name w:val="Pied de page Car"/>
    <w:basedOn w:val="Policepardfaut"/>
    <w:link w:val="Pieddepage"/>
    <w:uiPriority w:val="99"/>
    <w:rsid w:val="000E72D1"/>
    <w:rPr>
      <w:sz w:val="24"/>
      <w:szCs w:val="24"/>
    </w:rPr>
  </w:style>
  <w:style w:type="table" w:styleId="Grilledutableau">
    <w:name w:val="Table Grid"/>
    <w:basedOn w:val="Tableau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rsid w:val="00E0413C"/>
  </w:style>
  <w:style w:type="character" w:customStyle="1" w:styleId="Titre2Car">
    <w:name w:val="Titre 2 Car"/>
    <w:basedOn w:val="Policepardfaut"/>
    <w:link w:val="Titre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724446292">
      <w:bodyDiv w:val="1"/>
      <w:marLeft w:val="0"/>
      <w:marRight w:val="0"/>
      <w:marTop w:val="0"/>
      <w:marBottom w:val="0"/>
      <w:divBdr>
        <w:top w:val="none" w:sz="0" w:space="0" w:color="auto"/>
        <w:left w:val="none" w:sz="0" w:space="0" w:color="auto"/>
        <w:bottom w:val="none" w:sz="0" w:space="0" w:color="auto"/>
        <w:right w:val="none" w:sz="0" w:space="0" w:color="auto"/>
      </w:divBdr>
    </w:div>
    <w:div w:id="775365284">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124616975">
      <w:bodyDiv w:val="1"/>
      <w:marLeft w:val="0"/>
      <w:marRight w:val="0"/>
      <w:marTop w:val="0"/>
      <w:marBottom w:val="0"/>
      <w:divBdr>
        <w:top w:val="none" w:sz="0" w:space="0" w:color="auto"/>
        <w:left w:val="none" w:sz="0" w:space="0" w:color="auto"/>
        <w:bottom w:val="none" w:sz="0" w:space="0" w:color="auto"/>
        <w:right w:val="none" w:sz="0" w:space="0" w:color="auto"/>
      </w:divBdr>
    </w:div>
    <w:div w:id="113352196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20019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0055D-4FDD-4126-B1CE-BBD6A3F1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4</Pages>
  <Words>189</Words>
  <Characters>1044</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Oklahoma State University-Okmulgee</vt:lpstr>
      <vt:lpstr>Oklahoma State University-Okmulgee</vt:lpstr>
    </vt:vector>
  </TitlesOfParts>
  <LinksUpToDate>false</LinksUpToDate>
  <CharactersWithSpaces>1231</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2022-06-12T08:21:00Z</dcterms:created>
  <dcterms:modified xsi:type="dcterms:W3CDTF">2022-06-12T08:21:00Z</dcterms:modified>
</cp:coreProperties>
</file>